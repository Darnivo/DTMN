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p14">
  <w:body>
    <w:tbl>
      <w:tblPr>
        <w:tblW w:w="10218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Pr="00876A58" w:rsidR="00E0375C" w:rsidTr="005F47E6" w14:paraId="3D88962E" w14:textId="77777777">
        <w:trPr>
          <w:cantSplit/>
          <w:trHeight w:val="408"/>
          <w:jc w:val="center"/>
        </w:trPr>
        <w:tc>
          <w:tcPr>
            <w:tcW w:w="6837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E7ABE" w:rsidR="00811C48" w:rsidP="004B6AFE" w:rsidRDefault="000D09B4" w14:paraId="4DD11792" w14:textId="19044879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Pr="00624C5C" w:rsidR="00876001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Pr="00624C5C" w:rsidR="000F1EB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 w:rsidRPr="00876A58" w:rsidR="00E0375C" w:rsidP="005B66A9" w:rsidRDefault="00A933D3" w14:paraId="69820F0F" w14:textId="77777777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2CD8D88" wp14:editId="02BB879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76A58" w:rsidR="00E0375C" w:rsidTr="005F47E6" w14:paraId="566FA9D1" w14:textId="77777777">
        <w:trPr>
          <w:cantSplit/>
          <w:trHeight w:val="819"/>
          <w:jc w:val="center"/>
        </w:trPr>
        <w:tc>
          <w:tcPr>
            <w:tcW w:w="68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B67595" w:rsidR="00AA1AAB" w:rsidP="00AA1AAB" w:rsidRDefault="00AA1AAB" w14:paraId="47E26DDA" w14:textId="77777777">
            <w:pPr>
              <w:rPr>
                <w:rFonts w:asciiTheme="majorHAnsi" w:hAnsiTheme="majorHAnsi" w:eastAsiaTheme="majorEastAsia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 | COMP6140001 | COMP6140049</w:t>
            </w:r>
          </w:p>
          <w:p w:rsidRPr="00876A58" w:rsidR="00235C36" w:rsidP="00AA1AAB" w:rsidRDefault="00AA1AAB" w14:paraId="6F21EE8A" w14:textId="549D2AEC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 w:rsidRPr="00876A58" w:rsidR="00E0375C" w:rsidP="00422134" w:rsidRDefault="00E0375C" w14:paraId="03C923D1" w14:textId="77777777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Pr="00876A58" w:rsidR="00E0375C" w:rsidTr="005F47E6" w14:paraId="031A3391" w14:textId="77777777">
        <w:trPr>
          <w:cantSplit/>
          <w:trHeight w:val="530"/>
          <w:jc w:val="center"/>
        </w:trPr>
        <w:tc>
          <w:tcPr>
            <w:tcW w:w="68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D09B4" w:rsidR="00F80742" w:rsidP="00624C5C" w:rsidRDefault="000D09B4" w14:paraId="7149EFDC" w14:textId="56B44107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 w:rsidRPr="0036420F" w:rsidR="000732DF" w:rsidP="000732DF" w:rsidRDefault="000D09B4" w14:paraId="22E9EC47" w14:textId="77C39AE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D09B4">
              <w:rPr>
                <w:rFonts w:ascii="Arial" w:hAnsi="Arial" w:cs="Arial"/>
                <w:b/>
                <w:sz w:val="20"/>
              </w:rPr>
              <w:t>O191-COMP6140-NP01-0</w:t>
            </w:r>
            <w:r w:rsidR="00AA1AAB"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Pr="00876A58" w:rsidR="00E0375C" w:rsidTr="005F47E6" w14:paraId="23281912" w14:textId="77777777">
        <w:trPr>
          <w:trHeight w:val="513"/>
          <w:jc w:val="center"/>
        </w:trPr>
        <w:tc>
          <w:tcPr>
            <w:tcW w:w="6837" w:type="dxa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5026A8" w:rsidR="00535DA7" w:rsidP="005B66A9" w:rsidRDefault="00535DA7" w14:paraId="678EE5ED" w14:textId="190FC93C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24C5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624C5C" w:rsidR="00EF17A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D3A79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Pr="00624C5C" w:rsidR="00EF17A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624C5C" w:rsidR="004074A1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624C5C" w:rsidR="001E404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624C5C" w:rsidR="00DE2FA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C47F4C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C47F4C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:rsidRPr="001E7ABE" w:rsidR="00D37E0D" w:rsidP="001E7ABE" w:rsidRDefault="002E3324" w14:paraId="55BBDD5D" w14:textId="7727A8C7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624C5C" w:rsidR="00D37E0D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624C5C" w:rsidR="00A552D5">
              <w:rPr>
                <w:rFonts w:ascii="Arial" w:hAnsi="Arial" w:cs="Arial"/>
                <w:b/>
                <w:sz w:val="18"/>
              </w:rPr>
              <w:t xml:space="preserve"> </w:t>
            </w:r>
            <w:r w:rsidR="000D09B4">
              <w:rPr>
                <w:rFonts w:ascii="Arial" w:hAnsi="Arial" w:cs="Arial"/>
                <w:b/>
                <w:sz w:val="18"/>
              </w:rPr>
              <w:t>0</w:t>
            </w:r>
            <w:r w:rsidR="00976135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:rsidR="00643F75" w:rsidP="005B66A9" w:rsidRDefault="00643F75" w14:paraId="54568AAD" w14:textId="703567AE">
      <w:pPr>
        <w:rPr>
          <w:lang w:val="id-ID"/>
        </w:rPr>
      </w:pPr>
      <w:r w:rsidRPr="00876A58">
        <w:rPr>
          <w:lang w:val="id-ID"/>
        </w:rPr>
        <w:tab/>
      </w:r>
    </w:p>
    <w:p w:rsidR="00F37374" w:rsidP="00F37374" w:rsidRDefault="00F37374" w14:paraId="247E413D" w14:textId="77777777">
      <w:pPr>
        <w:spacing w:line="360" w:lineRule="auto"/>
        <w:rPr>
          <w:b/>
        </w:rPr>
      </w:pPr>
      <w:r w:rsidRPr="004F61AD">
        <w:rPr>
          <w:b/>
        </w:rPr>
        <w:t>Learning Outcome</w:t>
      </w:r>
    </w:p>
    <w:p w:rsidR="00F37374" w:rsidP="00F37374" w:rsidRDefault="00F37374" w14:paraId="1A9999E1" w14:textId="77777777">
      <w:pPr>
        <w:numPr>
          <w:ilvl w:val="0"/>
          <w:numId w:val="13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LO1 – explain concept of data and data preprocessing</w:t>
      </w:r>
    </w:p>
    <w:p w:rsidR="00F37374" w:rsidP="00F37374" w:rsidRDefault="00F37374" w14:paraId="11B1029D" w14:textId="77777777">
      <w:pPr>
        <w:suppressAutoHyphens/>
        <w:spacing w:line="360" w:lineRule="auto"/>
        <w:rPr>
          <w:rFonts w:eastAsia="Times New Roman"/>
          <w:lang w:eastAsia="en-US"/>
        </w:rPr>
      </w:pPr>
    </w:p>
    <w:p w:rsidRPr="00D0478B" w:rsidR="00F37374" w:rsidP="00F37374" w:rsidRDefault="00F37374" w14:paraId="4EBE0B83" w14:textId="77777777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:rsidR="00F37374" w:rsidP="00F37374" w:rsidRDefault="00F37374" w14:paraId="6BCC8F8E" w14:textId="480446E4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Session 04 – Mining Frequent Pattern and Associations Using R</w:t>
      </w:r>
    </w:p>
    <w:p w:rsidRPr="00C519B4" w:rsidR="00F37374" w:rsidP="00F37374" w:rsidRDefault="00F37374" w14:paraId="21AC3B2A" w14:textId="77777777">
      <w:pPr>
        <w:spacing w:line="360" w:lineRule="auto"/>
        <w:jc w:val="both"/>
      </w:pPr>
    </w:p>
    <w:p w:rsidR="00F37374" w:rsidP="00F37374" w:rsidRDefault="00F37374" w14:paraId="67668868" w14:textId="77777777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 Topics</w:t>
      </w:r>
    </w:p>
    <w:p w:rsidR="00F37374" w:rsidP="00F37374" w:rsidRDefault="00F37374" w14:paraId="0973C290" w14:textId="26AD48BA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Apriori</w:t>
      </w:r>
    </w:p>
    <w:p w:rsidR="00F37374" w:rsidP="00F37374" w:rsidRDefault="00F37374" w14:paraId="60CBCB27" w14:textId="14573FAD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Frequent Pattern Growth (FP-Growth)</w:t>
      </w:r>
    </w:p>
    <w:p w:rsidR="00F37374" w:rsidP="00F37374" w:rsidRDefault="00F37374" w14:paraId="72329C59" w14:textId="0A5C68EB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Association Rule</w:t>
      </w:r>
    </w:p>
    <w:p w:rsidR="00F37374" w:rsidP="00F37374" w:rsidRDefault="00F37374" w14:paraId="1631A4C3" w14:textId="2B7DB28D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Review</w:t>
      </w:r>
    </w:p>
    <w:p w:rsidR="00F37374" w:rsidRDefault="00F37374" w14:paraId="4BD77A5E" w14:textId="2BF6E0A9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Pr="00876A58" w:rsidR="00643F75" w:rsidP="005B66A9" w:rsidRDefault="00643F75" w14:paraId="51923D0E" w14:textId="77777777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Pr="001E4042" w:rsidR="004B47B5" w:rsidP="004B47B5" w:rsidRDefault="004B47B5" w14:paraId="723D2D15" w14:textId="77777777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:rsidRPr="00D4372D" w:rsidR="00FA0067" w:rsidP="00D4372D" w:rsidRDefault="00E3743F" w14:paraId="2D2318BF" w14:textId="59EEC1F6">
      <w:pPr>
        <w:spacing w:after="240" w:line="360" w:lineRule="auto"/>
        <w:jc w:val="center"/>
        <w:rPr>
          <w:b/>
          <w:sz w:val="28"/>
          <w:szCs w:val="28"/>
        </w:rPr>
      </w:pPr>
      <w:r w:rsidRPr="00D4372D">
        <w:rPr>
          <w:b/>
          <w:sz w:val="28"/>
          <w:szCs w:val="28"/>
        </w:rPr>
        <w:t>Bluejack Game Store</w:t>
      </w:r>
    </w:p>
    <w:p w:rsidR="00E3743F" w:rsidP="00E3743F" w:rsidRDefault="00E3743F" w14:paraId="3BEFB036" w14:textId="77777777">
      <w:pPr>
        <w:spacing w:line="360" w:lineRule="auto"/>
        <w:jc w:val="both"/>
      </w:pPr>
      <w:r>
        <w:tab/>
      </w:r>
      <w:r w:rsidRPr="007A283F">
        <w:rPr>
          <w:b/>
          <w:bCs/>
        </w:rPr>
        <w:t>Bluejack Game Store</w:t>
      </w:r>
      <w:r>
        <w:t xml:space="preserve"> is a multinational game vendor which sells all of the most interesting games to play in every existing game platform. To boost it sales, the store plans to hold a promotional discount for their most popular games. It is also possible to hold discount on paired or multiple purchase of games as a package. As a data scientist, you are asked to analyze the transactions data of the company and conclude the games frequently bought together or alone to support the discount event.</w:t>
      </w:r>
    </w:p>
    <w:p w:rsidRPr="009931AB" w:rsidR="00E3743F" w:rsidP="00E3743F" w:rsidRDefault="00E3743F" w14:paraId="7547DD68" w14:textId="414BE025">
      <w:pPr>
        <w:spacing w:line="360" w:lineRule="auto"/>
        <w:jc w:val="both"/>
      </w:pPr>
      <w:r>
        <w:tab/>
      </w:r>
      <w:r>
        <w:t xml:space="preserve">You are given three documents, which are </w:t>
      </w:r>
      <w:r w:rsidR="001B0C56">
        <w:rPr>
          <w:b/>
        </w:rPr>
        <w:t>D</w:t>
      </w:r>
      <w:r>
        <w:rPr>
          <w:b/>
        </w:rPr>
        <w:t>etail.csv</w:t>
      </w:r>
      <w:r>
        <w:t xml:space="preserve"> (containing detail transaction of game purchases), </w:t>
      </w:r>
      <w:r w:rsidR="001B0C56">
        <w:rPr>
          <w:b/>
        </w:rPr>
        <w:t>H</w:t>
      </w:r>
      <w:r>
        <w:rPr>
          <w:b/>
        </w:rPr>
        <w:t>eader.csv</w:t>
      </w:r>
      <w:r>
        <w:t xml:space="preserve"> (containing header transaction of game purchases), and </w:t>
      </w:r>
      <w:r>
        <w:rPr>
          <w:b/>
        </w:rPr>
        <w:t>Game.csv</w:t>
      </w:r>
      <w:r>
        <w:t xml:space="preserve"> (containing the list of available games sold). Take note that due to some technical issues, some of the data are </w:t>
      </w:r>
      <w:r>
        <w:rPr>
          <w:b/>
        </w:rPr>
        <w:t>invalid</w:t>
      </w:r>
      <w:r>
        <w:t xml:space="preserve">. These data should be </w:t>
      </w:r>
      <w:r>
        <w:rPr>
          <w:b/>
        </w:rPr>
        <w:t xml:space="preserve">omitted </w:t>
      </w:r>
      <w:r>
        <w:t>from the analysis, as it might cause confusion to the final decision of the discount event.</w:t>
      </w:r>
    </w:p>
    <w:p w:rsidR="00E3743F" w:rsidP="3EC6C223" w:rsidRDefault="002667BA" w14:paraId="6105DE28" w14:textId="79A1CE05">
      <w:pPr>
        <w:spacing w:line="360" w:lineRule="auto"/>
        <w:jc w:val="center"/>
        <w:rPr>
          <w:sz w:val="20"/>
          <w:szCs w:val="20"/>
        </w:rPr>
      </w:pPr>
      <w:r w:rsidRPr="002667BA">
        <w:rPr>
          <w:noProof/>
        </w:rPr>
        <w:drawing>
          <wp:inline distT="0" distB="0" distL="0" distR="0" wp14:anchorId="5A007106" wp14:editId="16470D4B">
            <wp:extent cx="5760000" cy="1618926"/>
            <wp:effectExtent l="19050" t="19050" r="1270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189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4F70FD" w:rsidR="00E3743F" w:rsidP="004F70FD" w:rsidRDefault="00E3743F" w14:paraId="39289CA4" w14:textId="77777777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4F70FD">
        <w:rPr>
          <w:b/>
          <w:bCs/>
          <w:i/>
          <w:iCs/>
          <w:sz w:val="20"/>
        </w:rPr>
        <w:t>Figure 1. Game.csv Data</w:t>
      </w:r>
    </w:p>
    <w:tbl>
      <w:tblPr>
        <w:tblW w:w="9072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Pr="004F70FD" w:rsidR="004F70FD" w:rsidTr="004F70FD" w14:paraId="3BF4AAA1" w14:textId="77777777">
        <w:trPr>
          <w:trHeight w:val="340"/>
        </w:trPr>
        <w:tc>
          <w:tcPr>
            <w:tcW w:w="4536" w:type="dxa"/>
            <w:shd w:val="clear" w:color="auto" w:fill="AEAAAA" w:themeFill="background2" w:themeFillShade="BF"/>
            <w:noWrap/>
            <w:vAlign w:val="center"/>
            <w:hideMark/>
          </w:tcPr>
          <w:p w:rsidRPr="004F70FD" w:rsidR="004F70FD" w:rsidP="004F70FD" w:rsidRDefault="004F70FD" w14:paraId="18440FDB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TransactionId</w:t>
            </w:r>
          </w:p>
        </w:tc>
        <w:tc>
          <w:tcPr>
            <w:tcW w:w="4536" w:type="dxa"/>
            <w:shd w:val="clear" w:color="auto" w:fill="AEAAAA" w:themeFill="background2" w:themeFillShade="BF"/>
            <w:noWrap/>
            <w:vAlign w:val="center"/>
            <w:hideMark/>
          </w:tcPr>
          <w:p w:rsidRPr="004F70FD" w:rsidR="004F70FD" w:rsidP="004F70FD" w:rsidRDefault="004F70FD" w14:paraId="0621062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TransactionDate</w:t>
            </w:r>
          </w:p>
        </w:tc>
      </w:tr>
      <w:tr w:rsidRPr="004F70FD" w:rsidR="004F70FD" w:rsidTr="004F70FD" w14:paraId="20C8966B" w14:textId="77777777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3442B463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7E0F01E4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4/27/2018</w:t>
            </w:r>
          </w:p>
        </w:tc>
      </w:tr>
      <w:tr w:rsidRPr="004F70FD" w:rsidR="004F70FD" w:rsidTr="004F70FD" w14:paraId="0A78B495" w14:textId="77777777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4A3F53D2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7A7F8E08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6/1/2018</w:t>
            </w:r>
          </w:p>
        </w:tc>
      </w:tr>
      <w:tr w:rsidRPr="004F70FD" w:rsidR="004F70FD" w:rsidTr="004F70FD" w14:paraId="60539B7A" w14:textId="77777777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53B46C5A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TR0062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4BADA9B0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3/3/2018</w:t>
            </w:r>
          </w:p>
        </w:tc>
      </w:tr>
      <w:tr w:rsidRPr="004F70FD" w:rsidR="004F70FD" w:rsidTr="004F70FD" w14:paraId="2CC20492" w14:textId="77777777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02808FA9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TR0063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1913EEEF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5/9/2018</w:t>
            </w:r>
          </w:p>
        </w:tc>
      </w:tr>
      <w:tr w:rsidRPr="004F70FD" w:rsidR="004F70FD" w:rsidTr="004F70FD" w14:paraId="2D422F51" w14:textId="77777777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2A3612EE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TR0114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77810FA5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4/8/2018</w:t>
            </w:r>
          </w:p>
        </w:tc>
      </w:tr>
      <w:tr w:rsidRPr="004F70FD" w:rsidR="004F70FD" w:rsidTr="004F70FD" w14:paraId="3CE11B34" w14:textId="77777777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5F1E125C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TR0126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1FB34EC2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1/12/2018</w:t>
            </w:r>
          </w:p>
        </w:tc>
      </w:tr>
      <w:tr w:rsidRPr="004F70FD" w:rsidR="004F70FD" w:rsidTr="004F70FD" w14:paraId="3D8A4557" w14:textId="77777777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22DD729C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TR0135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2482808C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4/4/2018</w:t>
            </w:r>
          </w:p>
        </w:tc>
      </w:tr>
      <w:tr w:rsidRPr="004F70FD" w:rsidR="004F70FD" w:rsidTr="004F70FD" w14:paraId="2B798188" w14:textId="77777777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7C92E335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TR0154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2A2368D5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5/11/2018</w:t>
            </w:r>
          </w:p>
        </w:tc>
      </w:tr>
      <w:tr w:rsidRPr="004F70FD" w:rsidR="004F70FD" w:rsidTr="004F70FD" w14:paraId="2887DE24" w14:textId="77777777">
        <w:trPr>
          <w:trHeight w:val="340"/>
        </w:trPr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6F6B0330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TR0156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Pr="004F70FD" w:rsidR="004F70FD" w:rsidP="004F70FD" w:rsidRDefault="004F70FD" w14:paraId="77663EE5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4F70FD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5/17/2018</w:t>
            </w:r>
          </w:p>
        </w:tc>
      </w:tr>
    </w:tbl>
    <w:p w:rsidR="00E3743F" w:rsidP="004F70FD" w:rsidRDefault="00E3743F" w14:paraId="46EC044B" w14:textId="3A6E5382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4F70FD">
        <w:rPr>
          <w:b/>
          <w:bCs/>
          <w:i/>
          <w:iCs/>
          <w:sz w:val="20"/>
        </w:rPr>
        <w:t>Figure 2. Header.csv Data</w:t>
      </w:r>
    </w:p>
    <w:p w:rsidR="00DC2803" w:rsidRDefault="00DC2803" w14:paraId="56E41837" w14:textId="0781C902">
      <w:pPr>
        <w:spacing w:after="200" w:line="276" w:lineRule="auto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br w:type="page"/>
      </w:r>
    </w:p>
    <w:tbl>
      <w:tblPr>
        <w:tblW w:w="9072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Pr="00DC2803" w:rsidR="00DC2803" w:rsidTr="00DC2803" w14:paraId="2FE089F7" w14:textId="77777777">
        <w:trPr>
          <w:trHeight w:val="340"/>
        </w:trPr>
        <w:tc>
          <w:tcPr>
            <w:tcW w:w="3024" w:type="dxa"/>
            <w:shd w:val="clear" w:color="auto" w:fill="AEAAAA" w:themeFill="background2" w:themeFillShade="BF"/>
            <w:noWrap/>
            <w:vAlign w:val="center"/>
            <w:hideMark/>
          </w:tcPr>
          <w:p w:rsidRPr="00DC2803" w:rsidR="00DC2803" w:rsidP="00DC2803" w:rsidRDefault="00DC2803" w14:paraId="038CBDF8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TransactionId</w:t>
            </w:r>
          </w:p>
        </w:tc>
        <w:tc>
          <w:tcPr>
            <w:tcW w:w="3024" w:type="dxa"/>
            <w:shd w:val="clear" w:color="auto" w:fill="AEAAAA" w:themeFill="background2" w:themeFillShade="BF"/>
            <w:noWrap/>
            <w:vAlign w:val="center"/>
            <w:hideMark/>
          </w:tcPr>
          <w:p w:rsidRPr="00DC2803" w:rsidR="00DC2803" w:rsidP="00DC2803" w:rsidRDefault="00DC2803" w14:paraId="49608BBD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GameId</w:t>
            </w:r>
          </w:p>
        </w:tc>
        <w:tc>
          <w:tcPr>
            <w:tcW w:w="3024" w:type="dxa"/>
            <w:shd w:val="clear" w:color="auto" w:fill="AEAAAA" w:themeFill="background2" w:themeFillShade="BF"/>
            <w:noWrap/>
            <w:vAlign w:val="center"/>
            <w:hideMark/>
          </w:tcPr>
          <w:p w:rsidRPr="00DC2803" w:rsidR="00DC2803" w:rsidP="00DC2803" w:rsidRDefault="00DC2803" w14:paraId="17DDB7CA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Quantity</w:t>
            </w:r>
          </w:p>
        </w:tc>
      </w:tr>
      <w:tr w:rsidRPr="00DC2803" w:rsidR="00DC2803" w:rsidTr="00DC2803" w14:paraId="3208973D" w14:textId="77777777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54198A71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72E0F65A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3B57CAB7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 w:rsidRPr="00DC2803" w:rsidR="00DC2803" w:rsidTr="00DC2803" w14:paraId="711EE782" w14:textId="77777777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0E9EC0F3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7B5CF02F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377726F9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</w:tr>
      <w:tr w:rsidRPr="00DC2803" w:rsidR="00DC2803" w:rsidTr="00DC2803" w14:paraId="4FD3F9DF" w14:textId="77777777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49A46A40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438CF530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34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11A70769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</w:tr>
      <w:tr w:rsidRPr="00DC2803" w:rsidR="00DC2803" w:rsidTr="00DC2803" w14:paraId="5F5179D1" w14:textId="77777777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1225B8BB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4C2C93CE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44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652F36AD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 w:rsidRPr="00DC2803" w:rsidR="00DC2803" w:rsidTr="00DC2803" w14:paraId="6C779071" w14:textId="77777777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53BB2123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TR0022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4CF3303A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76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288E0C38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 w:rsidRPr="00DC2803" w:rsidR="00DC2803" w:rsidTr="00DC2803" w14:paraId="34B4BA1A" w14:textId="77777777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41ED1F8F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40E088FD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00F43C2A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 w:rsidRPr="00DC2803" w:rsidR="00DC2803" w:rsidTr="00DC2803" w14:paraId="1ABD3086" w14:textId="77777777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14543CAF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7EA8BE41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2A97C068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Pr="00DC2803" w:rsidR="00DC2803" w:rsidTr="00DC2803" w14:paraId="0DDB40F0" w14:textId="77777777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66FB36E1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4E754A67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04B42425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Pr="00DC2803" w:rsidR="00DC2803" w:rsidTr="00DC2803" w14:paraId="52D5A4FE" w14:textId="77777777">
        <w:trPr>
          <w:trHeight w:val="340"/>
        </w:trPr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2F56F215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TR0033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3591E0A1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56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:rsidRPr="00DC2803" w:rsidR="00DC2803" w:rsidP="00DC2803" w:rsidRDefault="00DC2803" w14:paraId="38634187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 w:rsidRPr="00DC2803"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 w:rsidRPr="004F70FD" w:rsidR="00E3743F" w:rsidP="004F70FD" w:rsidRDefault="00E3743F" w14:paraId="6E6F9454" w14:textId="77777777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4F70FD">
        <w:rPr>
          <w:b/>
          <w:bCs/>
          <w:i/>
          <w:iCs/>
          <w:sz w:val="20"/>
        </w:rPr>
        <w:t>Figure 3. Detail.csv Data</w:t>
      </w:r>
    </w:p>
    <w:p w:rsidR="00E3743F" w:rsidP="006E6477" w:rsidRDefault="00E3743F" w14:paraId="499A4D28" w14:textId="77777777">
      <w:pPr>
        <w:spacing w:line="360" w:lineRule="auto"/>
        <w:jc w:val="both"/>
      </w:pPr>
      <w:r>
        <w:t xml:space="preserve">To </w:t>
      </w:r>
      <w:r w:rsidRPr="006E6477">
        <w:rPr>
          <w:b/>
          <w:bCs/>
        </w:rPr>
        <w:t>analyze</w:t>
      </w:r>
      <w:r>
        <w:t xml:space="preserve"> the data, you need to do the following steps:</w:t>
      </w:r>
    </w:p>
    <w:p w:rsidRPr="006E6477" w:rsidR="00E3743F" w:rsidP="006E6477" w:rsidRDefault="00E3743F" w14:paraId="3F8ECE13" w14:textId="77777777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</w:rPr>
      </w:pPr>
      <w:r w:rsidRPr="006E6477">
        <w:rPr>
          <w:rFonts w:ascii="Times New Roman" w:hAnsi="Times New Roman" w:cs="Times New Roman"/>
          <w:b/>
          <w:bCs/>
          <w:sz w:val="24"/>
        </w:rPr>
        <w:t>Apriori Analysis</w:t>
      </w:r>
    </w:p>
    <w:p w:rsidR="00E3743F" w:rsidP="006E6477" w:rsidRDefault="00E3743F" w14:paraId="648480DF" w14:textId="77777777">
      <w:pPr>
        <w:pStyle w:val="ListParagraph"/>
        <w:numPr>
          <w:ilvl w:val="1"/>
          <w:numId w:val="12"/>
        </w:numPr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Remove</w:t>
      </w:r>
      <w:r>
        <w:rPr>
          <w:rFonts w:ascii="Times New Roman" w:hAnsi="Times New Roman" w:cs="Times New Roman"/>
          <w:sz w:val="24"/>
        </w:rPr>
        <w:t xml:space="preserve"> </w:t>
      </w:r>
      <w:r w:rsidRPr="0089259D">
        <w:rPr>
          <w:rFonts w:ascii="Times New Roman" w:hAnsi="Times New Roman" w:cs="Times New Roman"/>
          <w:b/>
          <w:sz w:val="24"/>
        </w:rPr>
        <w:t>invalid</w:t>
      </w:r>
      <w:r>
        <w:rPr>
          <w:rFonts w:ascii="Times New Roman" w:hAnsi="Times New Roman" w:cs="Times New Roman"/>
          <w:sz w:val="24"/>
        </w:rPr>
        <w:t xml:space="preserve"> transaction data.</w:t>
      </w:r>
    </w:p>
    <w:p w:rsidRPr="006E6477" w:rsidR="00E3743F" w:rsidP="00E3743F" w:rsidRDefault="00E3743F" w14:paraId="1BB8C189" w14:textId="50DBD0C6">
      <w:pPr>
        <w:pStyle w:val="ListParagraph"/>
        <w:numPr>
          <w:ilvl w:val="1"/>
          <w:numId w:val="12"/>
        </w:numPr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Prepare </w:t>
      </w:r>
      <w:r>
        <w:rPr>
          <w:rFonts w:ascii="Times New Roman" w:hAnsi="Times New Roman" w:cs="Times New Roman"/>
          <w:sz w:val="24"/>
        </w:rPr>
        <w:t xml:space="preserve">the </w:t>
      </w:r>
      <w:r w:rsidRPr="00DC64D2">
        <w:rPr>
          <w:rFonts w:ascii="Times New Roman" w:hAnsi="Times New Roman" w:cs="Times New Roman"/>
          <w:b/>
          <w:bCs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for </w:t>
      </w:r>
      <w:r w:rsidRPr="00DC64D2">
        <w:rPr>
          <w:rFonts w:ascii="Times New Roman" w:hAnsi="Times New Roman" w:cs="Times New Roman"/>
          <w:bCs/>
          <w:sz w:val="24"/>
        </w:rPr>
        <w:t>Apriori</w:t>
      </w:r>
      <w:r>
        <w:rPr>
          <w:rFonts w:ascii="Times New Roman" w:hAnsi="Times New Roman" w:cs="Times New Roman"/>
          <w:sz w:val="24"/>
        </w:rPr>
        <w:t>.</w:t>
      </w:r>
    </w:p>
    <w:p w:rsidR="00E3743F" w:rsidP="006B07CF" w:rsidRDefault="00E3743F" w14:paraId="19E57206" w14:textId="77777777">
      <w:pPr>
        <w:pStyle w:val="ListParagraph"/>
        <w:numPr>
          <w:ilvl w:val="1"/>
          <w:numId w:val="12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</w:rPr>
      </w:pPr>
      <w:r w:rsidRPr="00DC64D2">
        <w:rPr>
          <w:rFonts w:ascii="Times New Roman" w:hAnsi="Times New Roman" w:cs="Times New Roman"/>
          <w:bCs/>
          <w:sz w:val="24"/>
        </w:rPr>
        <w:t>Perform</w:t>
      </w:r>
      <w:r>
        <w:rPr>
          <w:rFonts w:ascii="Times New Roman" w:hAnsi="Times New Roman" w:cs="Times New Roman"/>
          <w:b/>
          <w:sz w:val="24"/>
        </w:rPr>
        <w:t xml:space="preserve"> Apriori analysis </w:t>
      </w:r>
      <w:r>
        <w:rPr>
          <w:rFonts w:ascii="Times New Roman" w:hAnsi="Times New Roman" w:cs="Times New Roman"/>
          <w:sz w:val="24"/>
        </w:rPr>
        <w:t xml:space="preserve">with </w:t>
      </w:r>
      <w:r>
        <w:rPr>
          <w:rFonts w:ascii="Times New Roman" w:hAnsi="Times New Roman" w:cs="Times New Roman"/>
          <w:b/>
          <w:sz w:val="24"/>
        </w:rPr>
        <w:t>minimum support 0.005</w:t>
      </w:r>
      <w:r>
        <w:rPr>
          <w:rFonts w:ascii="Times New Roman" w:hAnsi="Times New Roman" w:cs="Times New Roman"/>
          <w:sz w:val="24"/>
        </w:rPr>
        <w:t xml:space="preserve"> to produce </w:t>
      </w:r>
      <w:r>
        <w:rPr>
          <w:rFonts w:ascii="Times New Roman" w:hAnsi="Times New Roman" w:cs="Times New Roman"/>
          <w:b/>
          <w:sz w:val="24"/>
        </w:rPr>
        <w:t>frequent itemsets</w:t>
      </w:r>
      <w:r>
        <w:rPr>
          <w:rFonts w:ascii="Times New Roman" w:hAnsi="Times New Roman" w:cs="Times New Roman"/>
          <w:sz w:val="24"/>
        </w:rPr>
        <w:t>.</w:t>
      </w:r>
    </w:p>
    <w:p w:rsidR="00E3743F" w:rsidP="006E6477" w:rsidRDefault="006E6477" w14:paraId="12540E13" w14:textId="6255AD85">
      <w:pPr>
        <w:spacing w:line="360" w:lineRule="auto"/>
        <w:jc w:val="center"/>
        <w:rPr>
          <w:b/>
          <w:sz w:val="20"/>
        </w:rPr>
      </w:pPr>
      <w:r w:rsidRPr="006E6477">
        <w:rPr>
          <w:b/>
          <w:noProof/>
          <w:sz w:val="20"/>
        </w:rPr>
        <w:drawing>
          <wp:inline distT="0" distB="0" distL="0" distR="0" wp14:anchorId="0BEEB1F1" wp14:editId="1FD341BD">
            <wp:extent cx="5760000" cy="1441310"/>
            <wp:effectExtent l="19050" t="19050" r="12700" b="2603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413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6E6477" w:rsidR="00E3743F" w:rsidP="006E6477" w:rsidRDefault="00E3743F" w14:paraId="3DACA3BA" w14:textId="6AD12F3D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6E6477">
        <w:rPr>
          <w:b/>
          <w:bCs/>
          <w:i/>
          <w:iCs/>
          <w:sz w:val="20"/>
        </w:rPr>
        <w:t xml:space="preserve">Figure </w:t>
      </w:r>
      <w:r w:rsidR="006E6477">
        <w:rPr>
          <w:b/>
          <w:bCs/>
          <w:i/>
          <w:iCs/>
          <w:sz w:val="20"/>
        </w:rPr>
        <w:t>4</w:t>
      </w:r>
      <w:r w:rsidRPr="006E6477">
        <w:rPr>
          <w:b/>
          <w:bCs/>
          <w:i/>
          <w:iCs/>
          <w:sz w:val="20"/>
        </w:rPr>
        <w:t>. Frequent Itemsets</w:t>
      </w:r>
    </w:p>
    <w:p w:rsidR="00E3743F" w:rsidP="006B07CF" w:rsidRDefault="00E3743F" w14:paraId="2311F296" w14:textId="77777777">
      <w:pPr>
        <w:pStyle w:val="ListParagraph"/>
        <w:numPr>
          <w:ilvl w:val="1"/>
          <w:numId w:val="12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</w:rPr>
      </w:pPr>
      <w:r w:rsidRPr="00DC64D2">
        <w:rPr>
          <w:rFonts w:ascii="Times New Roman" w:hAnsi="Times New Roman" w:cs="Times New Roman"/>
          <w:bCs/>
          <w:sz w:val="24"/>
        </w:rPr>
        <w:t>Produce</w:t>
      </w:r>
      <w:r>
        <w:rPr>
          <w:rFonts w:ascii="Times New Roman" w:hAnsi="Times New Roman" w:cs="Times New Roman"/>
          <w:b/>
          <w:sz w:val="24"/>
        </w:rPr>
        <w:t xml:space="preserve"> Association Rules </w:t>
      </w:r>
      <w:r>
        <w:rPr>
          <w:rFonts w:ascii="Times New Roman" w:hAnsi="Times New Roman" w:cs="Times New Roman"/>
          <w:sz w:val="24"/>
        </w:rPr>
        <w:t xml:space="preserve">from the frequent itemsets with </w:t>
      </w:r>
      <w:r>
        <w:rPr>
          <w:rFonts w:ascii="Times New Roman" w:hAnsi="Times New Roman" w:cs="Times New Roman"/>
          <w:b/>
          <w:sz w:val="24"/>
        </w:rPr>
        <w:t>minimum confidence 0.15</w:t>
      </w:r>
      <w:r>
        <w:rPr>
          <w:rFonts w:ascii="Times New Roman" w:hAnsi="Times New Roman" w:cs="Times New Roman"/>
          <w:sz w:val="24"/>
        </w:rPr>
        <w:t>.</w:t>
      </w:r>
    </w:p>
    <w:p w:rsidRPr="006B07CF" w:rsidR="00E3743F" w:rsidP="006B07CF" w:rsidRDefault="006B07CF" w14:paraId="02941A12" w14:textId="000E27B9">
      <w:pPr>
        <w:spacing w:line="360" w:lineRule="auto"/>
        <w:jc w:val="center"/>
      </w:pPr>
      <w:r w:rsidRPr="006B07CF">
        <w:rPr>
          <w:noProof/>
        </w:rPr>
        <w:drawing>
          <wp:inline distT="0" distB="0" distL="0" distR="0" wp14:anchorId="3A1696A2" wp14:editId="7671E7D6">
            <wp:extent cx="5760000" cy="409973"/>
            <wp:effectExtent l="19050" t="19050" r="1270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99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DC64D2" w:rsidR="00E3743F" w:rsidP="00DC64D2" w:rsidRDefault="00E3743F" w14:paraId="7B890B88" w14:textId="62B5FBBF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DC64D2">
        <w:rPr>
          <w:b/>
          <w:bCs/>
          <w:i/>
          <w:iCs/>
          <w:sz w:val="20"/>
        </w:rPr>
        <w:t>Figure 6. Association Rules</w:t>
      </w:r>
    </w:p>
    <w:p w:rsidR="001D723E" w:rsidRDefault="001D723E" w14:paraId="6DFBD0DA" w14:textId="77777777">
      <w:pPr>
        <w:spacing w:after="200" w:line="276" w:lineRule="auto"/>
        <w:rPr>
          <w:rFonts w:eastAsiaTheme="minorHAnsi"/>
          <w:b/>
          <w:bCs/>
          <w:szCs w:val="22"/>
          <w:lang w:eastAsia="en-US"/>
        </w:rPr>
      </w:pPr>
      <w:r>
        <w:rPr>
          <w:b/>
          <w:bCs/>
        </w:rPr>
        <w:br w:type="page"/>
      </w:r>
    </w:p>
    <w:p w:rsidRPr="00DC64D2" w:rsidR="00E3743F" w:rsidP="00DC64D2" w:rsidRDefault="00E3743F" w14:paraId="538C501D" w14:textId="47539EB1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</w:rPr>
      </w:pPr>
      <w:r w:rsidRPr="00DC64D2">
        <w:rPr>
          <w:rFonts w:ascii="Times New Roman" w:hAnsi="Times New Roman" w:cs="Times New Roman"/>
          <w:b/>
          <w:bCs/>
          <w:sz w:val="24"/>
        </w:rPr>
        <w:t>FP Growth Analysis</w:t>
      </w:r>
    </w:p>
    <w:p w:rsidR="00E3743F" w:rsidP="00DC64D2" w:rsidRDefault="00E3743F" w14:paraId="48EA52DC" w14:textId="77777777">
      <w:pPr>
        <w:pStyle w:val="ListParagraph"/>
        <w:numPr>
          <w:ilvl w:val="1"/>
          <w:numId w:val="12"/>
        </w:numPr>
        <w:spacing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Remove</w:t>
      </w:r>
      <w:r>
        <w:rPr>
          <w:rFonts w:ascii="Times New Roman" w:hAnsi="Times New Roman" w:cs="Times New Roman"/>
          <w:sz w:val="24"/>
        </w:rPr>
        <w:t xml:space="preserve"> </w:t>
      </w:r>
      <w:r w:rsidRPr="00742E78">
        <w:rPr>
          <w:rFonts w:ascii="Times New Roman" w:hAnsi="Times New Roman" w:cs="Times New Roman"/>
          <w:b/>
          <w:sz w:val="24"/>
        </w:rPr>
        <w:t>invalid</w:t>
      </w:r>
      <w:r>
        <w:rPr>
          <w:rFonts w:ascii="Times New Roman" w:hAnsi="Times New Roman" w:cs="Times New Roman"/>
          <w:sz w:val="24"/>
        </w:rPr>
        <w:t xml:space="preserve"> transaction data.</w:t>
      </w:r>
    </w:p>
    <w:p w:rsidR="00E3743F" w:rsidP="001D723E" w:rsidRDefault="00E3743F" w14:paraId="60799218" w14:textId="77777777">
      <w:pPr>
        <w:pStyle w:val="ListParagraph"/>
        <w:numPr>
          <w:ilvl w:val="1"/>
          <w:numId w:val="12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Prepare</w:t>
      </w:r>
      <w:r>
        <w:rPr>
          <w:rFonts w:ascii="Times New Roman" w:hAnsi="Times New Roman" w:cs="Times New Roman"/>
          <w:sz w:val="24"/>
        </w:rPr>
        <w:t xml:space="preserve"> the data for </w:t>
      </w:r>
      <w:r>
        <w:rPr>
          <w:rFonts w:ascii="Times New Roman" w:hAnsi="Times New Roman" w:cs="Times New Roman"/>
          <w:b/>
          <w:sz w:val="24"/>
        </w:rPr>
        <w:t>FP Growth</w:t>
      </w:r>
      <w:r>
        <w:rPr>
          <w:rFonts w:ascii="Times New Roman" w:hAnsi="Times New Roman" w:cs="Times New Roman"/>
          <w:sz w:val="24"/>
        </w:rPr>
        <w:t xml:space="preserve"> by transforming it into the right format.</w:t>
      </w:r>
    </w:p>
    <w:tbl>
      <w:tblPr>
        <w:tblW w:w="907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Pr="004048B2" w:rsidR="003A264D" w:rsidTr="000E712D" w14:paraId="5C4936B5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37D37246" w14:textId="0506BBA2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45D3BAE6" w14:textId="62979D39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66B5F0BB" w14:textId="1B7E50D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6CE11457" w14:textId="31339F85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11D648B7" w14:textId="3109A10D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64B058BD" w14:textId="5C22F766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Pr="004048B2" w:rsidR="003A264D" w:rsidTr="000E712D" w14:paraId="5AA1B260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7FC494BE" w14:textId="13FD17F3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338B38CE" w14:textId="7D90B84C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7F0F135E" w14:textId="45528D6B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006709DE" w14:textId="4F361CA5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0BF241EC" w14:textId="149D03E4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67D7BE05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Pr="004048B2" w:rsidR="003A264D" w:rsidTr="000E712D" w14:paraId="4B3C3F4A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0845055D" w14:textId="4869194F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5AEB7742" w14:textId="35CE7555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164AFAD7" w14:textId="34C00734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5585D81B" w14:textId="68B20478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0AC06106" w14:textId="285F99B3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1156D529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Pr="004048B2" w:rsidR="003A264D" w:rsidTr="000E712D" w14:paraId="2BEB9020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6154D8F7" w14:textId="4A1833D6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0F1468D4" w14:textId="3F6A73DE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1D06527A" w14:textId="00938C50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1696D469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335F7B90" w14:textId="77777777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  <w:hideMark/>
          </w:tcPr>
          <w:p w:rsidRPr="004048B2" w:rsidR="003A264D" w:rsidP="003A264D" w:rsidRDefault="003A264D" w14:paraId="71141EB9" w14:textId="77777777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Pr="004048B2" w:rsidR="003A264D" w:rsidTr="000E712D" w14:paraId="5A8F7BBB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0704EB47" w14:textId="377A850C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62C2B97D" w14:textId="724EE8BC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6352E12D" w14:textId="5843759F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7D956358" w14:textId="2F044262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67112BAA" w14:textId="51737979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18C50CF9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Pr="004048B2" w:rsidR="003A264D" w:rsidTr="000E712D" w14:paraId="0C85677C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4D8A9584" w14:textId="560808EC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5896C7F6" w14:textId="0D4B2A24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2B820E7F" w14:textId="179C69D8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3772E7B8" w14:textId="669530E0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4E303F8E" w14:textId="0480DE11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2C030FE4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Pr="004048B2" w:rsidR="003A264D" w:rsidTr="000E712D" w14:paraId="7AB7B369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74DFC8B9" w14:textId="5ED3D9BD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482468C1" w14:textId="0054FDE8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37D37E38" w14:textId="579D6361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479DF679" w14:textId="4BFA5FA0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1205486A" w14:textId="5F3347C1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6FB7D6C8" w14:textId="4D548DA8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Pr="004048B2" w:rsidR="003A264D" w:rsidTr="000E712D" w14:paraId="13BAD993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746AAD9D" w14:textId="3FCB3801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3B936495" w14:textId="72304D43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20868E69" w14:textId="4210E772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6512034C" w14:textId="1D8BCDAB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7F155A70" w14:textId="175DD704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713B871A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Pr="004048B2" w:rsidR="003A264D" w:rsidTr="000E712D" w14:paraId="324BC6DA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023989E3" w14:textId="060E6948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746B86C1" w14:textId="71E9A4CD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5C1D8A48" w14:textId="2B644EC6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744ED9C6" w14:textId="422ED6F9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1005772B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3CB97860" w14:textId="77777777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Pr="004048B2" w:rsidR="003A264D" w:rsidTr="000E712D" w14:paraId="4CF939A5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20187A14" w14:textId="19F9EE85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661025C8" w14:textId="2440128D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148665AA" w14:textId="49146178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02F6F5D7" w14:textId="2DEC25EA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5741ECBB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1723A18C" w14:textId="77777777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Pr="004048B2" w:rsidR="003A264D" w:rsidTr="000E712D" w14:paraId="007249C7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10255B37" w14:textId="57775C5F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04291285" w14:textId="191F849A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36B81B02" w14:textId="692EC47C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4FF0F963" w14:textId="4234C042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6A9C26C0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03878126" w14:textId="77777777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Pr="004048B2" w:rsidR="003A264D" w:rsidTr="000E712D" w14:paraId="1D506949" w14:textId="77777777">
        <w:trPr>
          <w:trHeight w:val="340"/>
        </w:trPr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3B8508E5" w14:textId="7CC07D70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79B31C78" w14:textId="7F992D3E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675826BF" w14:textId="32699198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3BD350AB" w14:textId="1703479E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34CA7D73" w14:textId="73DF323E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512" w:type="dxa"/>
            <w:shd w:val="clear" w:color="auto" w:fill="auto"/>
            <w:noWrap/>
            <w:vAlign w:val="bottom"/>
          </w:tcPr>
          <w:p w:rsidRPr="004048B2" w:rsidR="003A264D" w:rsidP="003A264D" w:rsidRDefault="003A264D" w14:paraId="573B69A3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Pr="003A264D" w:rsidR="00E3743F" w:rsidP="003A264D" w:rsidRDefault="00E3743F" w14:paraId="51507415" w14:textId="1CE628CE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3A264D">
        <w:rPr>
          <w:b/>
          <w:bCs/>
          <w:i/>
          <w:iCs/>
          <w:sz w:val="20"/>
        </w:rPr>
        <w:t xml:space="preserve">Figure 7. Example of </w:t>
      </w:r>
      <w:r w:rsidR="003A264D">
        <w:rPr>
          <w:b/>
          <w:bCs/>
          <w:i/>
          <w:iCs/>
          <w:sz w:val="20"/>
        </w:rPr>
        <w:t>D</w:t>
      </w:r>
      <w:r w:rsidRPr="003A264D">
        <w:rPr>
          <w:b/>
          <w:bCs/>
          <w:i/>
          <w:iCs/>
          <w:sz w:val="20"/>
        </w:rPr>
        <w:t xml:space="preserve">ata </w:t>
      </w:r>
      <w:r w:rsidR="003A264D">
        <w:rPr>
          <w:b/>
          <w:bCs/>
          <w:i/>
          <w:iCs/>
          <w:sz w:val="20"/>
        </w:rPr>
        <w:t>A</w:t>
      </w:r>
      <w:r w:rsidRPr="003A264D">
        <w:rPr>
          <w:b/>
          <w:bCs/>
          <w:i/>
          <w:iCs/>
          <w:sz w:val="20"/>
        </w:rPr>
        <w:t xml:space="preserve">ccepted by </w:t>
      </w:r>
      <w:r w:rsidR="003A264D">
        <w:rPr>
          <w:b/>
          <w:bCs/>
          <w:i/>
          <w:iCs/>
          <w:sz w:val="20"/>
        </w:rPr>
        <w:t>FP-G</w:t>
      </w:r>
      <w:r w:rsidRPr="003A264D">
        <w:rPr>
          <w:b/>
          <w:bCs/>
          <w:i/>
          <w:iCs/>
          <w:sz w:val="20"/>
        </w:rPr>
        <w:t>rowth</w:t>
      </w:r>
    </w:p>
    <w:p w:rsidR="00E3743F" w:rsidP="000E712D" w:rsidRDefault="00E3743F" w14:paraId="16823441" w14:textId="77777777">
      <w:pPr>
        <w:pStyle w:val="ListParagraph"/>
        <w:numPr>
          <w:ilvl w:val="1"/>
          <w:numId w:val="12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</w:rPr>
      </w:pPr>
      <w:r w:rsidRPr="000E712D">
        <w:rPr>
          <w:rFonts w:ascii="Times New Roman" w:hAnsi="Times New Roman" w:cs="Times New Roman"/>
          <w:bCs/>
          <w:sz w:val="24"/>
        </w:rPr>
        <w:t>Perform</w:t>
      </w:r>
      <w:r>
        <w:rPr>
          <w:rFonts w:ascii="Times New Roman" w:hAnsi="Times New Roman" w:cs="Times New Roman"/>
          <w:b/>
          <w:sz w:val="24"/>
        </w:rPr>
        <w:t xml:space="preserve"> FP Growth analysis </w:t>
      </w:r>
      <w:r>
        <w:rPr>
          <w:rFonts w:ascii="Times New Roman" w:hAnsi="Times New Roman" w:cs="Times New Roman"/>
          <w:sz w:val="24"/>
        </w:rPr>
        <w:t xml:space="preserve">with </w:t>
      </w:r>
      <w:r>
        <w:rPr>
          <w:rFonts w:ascii="Times New Roman" w:hAnsi="Times New Roman" w:cs="Times New Roman"/>
          <w:b/>
          <w:sz w:val="24"/>
        </w:rPr>
        <w:t>minimum support 0.15</w:t>
      </w:r>
      <w:r>
        <w:rPr>
          <w:rFonts w:ascii="Times New Roman" w:hAnsi="Times New Roman" w:cs="Times New Roman"/>
          <w:sz w:val="24"/>
        </w:rPr>
        <w:t xml:space="preserve"> to produce </w:t>
      </w:r>
      <w:r>
        <w:rPr>
          <w:rFonts w:ascii="Times New Roman" w:hAnsi="Times New Roman" w:cs="Times New Roman"/>
          <w:b/>
          <w:sz w:val="24"/>
        </w:rPr>
        <w:t>frequent itemsets</w:t>
      </w:r>
      <w:r>
        <w:rPr>
          <w:rFonts w:ascii="Times New Roman" w:hAnsi="Times New Roman" w:cs="Times New Roman"/>
          <w:sz w:val="24"/>
        </w:rPr>
        <w:t>.</w:t>
      </w:r>
    </w:p>
    <w:p w:rsidR="00E3743F" w:rsidP="000E712D" w:rsidRDefault="00E3743F" w14:paraId="1C1B674D" w14:textId="251EAE5D">
      <w:pPr>
        <w:pStyle w:val="ListParagraph"/>
        <w:spacing w:after="0" w:line="360" w:lineRule="auto"/>
        <w:ind w:left="1440" w:hanging="1080"/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1F7EA463" wp14:editId="78924B44">
            <wp:extent cx="5760000" cy="3479139"/>
            <wp:effectExtent l="19050" t="19050" r="1270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211158"/>
                    <a:stretch/>
                  </pic:blipFill>
                  <pic:spPr bwMode="auto">
                    <a:xfrm>
                      <a:off x="0" y="0"/>
                      <a:ext cx="5760000" cy="34791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E712D" w:rsidR="00BC6DE8" w:rsidP="000E712D" w:rsidRDefault="00E3743F" w14:paraId="413D2BFE" w14:textId="0E36A5BC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0E712D">
        <w:rPr>
          <w:b/>
          <w:bCs/>
          <w:i/>
          <w:iCs/>
          <w:sz w:val="20"/>
        </w:rPr>
        <w:t>Figure 8. FP</w:t>
      </w:r>
      <w:r w:rsidR="000E712D">
        <w:rPr>
          <w:b/>
          <w:bCs/>
          <w:i/>
          <w:iCs/>
          <w:sz w:val="20"/>
        </w:rPr>
        <w:t>-</w:t>
      </w:r>
      <w:r w:rsidRPr="000E712D">
        <w:rPr>
          <w:b/>
          <w:bCs/>
          <w:i/>
          <w:iCs/>
          <w:sz w:val="20"/>
        </w:rPr>
        <w:t xml:space="preserve">Growth </w:t>
      </w:r>
      <w:r w:rsidR="000E712D">
        <w:rPr>
          <w:b/>
          <w:bCs/>
          <w:i/>
          <w:iCs/>
          <w:sz w:val="20"/>
        </w:rPr>
        <w:t>F</w:t>
      </w:r>
      <w:r w:rsidRPr="000E712D">
        <w:rPr>
          <w:b/>
          <w:bCs/>
          <w:i/>
          <w:iCs/>
          <w:sz w:val="20"/>
        </w:rPr>
        <w:t xml:space="preserve">requent </w:t>
      </w:r>
      <w:r w:rsidR="000E712D">
        <w:rPr>
          <w:b/>
          <w:bCs/>
          <w:i/>
          <w:iCs/>
          <w:sz w:val="20"/>
        </w:rPr>
        <w:t>I</w:t>
      </w:r>
      <w:r w:rsidRPr="000E712D">
        <w:rPr>
          <w:b/>
          <w:bCs/>
          <w:i/>
          <w:iCs/>
          <w:sz w:val="20"/>
        </w:rPr>
        <w:t xml:space="preserve">temsets </w:t>
      </w:r>
      <w:r w:rsidR="000E712D">
        <w:rPr>
          <w:b/>
          <w:bCs/>
          <w:i/>
          <w:iCs/>
          <w:sz w:val="20"/>
        </w:rPr>
        <w:t>R</w:t>
      </w:r>
      <w:r w:rsidRPr="000E712D">
        <w:rPr>
          <w:b/>
          <w:bCs/>
          <w:i/>
          <w:iCs/>
          <w:sz w:val="20"/>
        </w:rPr>
        <w:t>esult</w:t>
      </w:r>
    </w:p>
    <w:sectPr w:rsidRPr="000E712D" w:rsidR="00BC6DE8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orient="portrait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69D1" w:rsidP="00273E4A" w:rsidRDefault="007A69D1" w14:paraId="564E4BCB" w14:textId="77777777">
      <w:r>
        <w:separator/>
      </w:r>
    </w:p>
  </w:endnote>
  <w:endnote w:type="continuationSeparator" w:id="0">
    <w:p w:rsidR="007A69D1" w:rsidP="00273E4A" w:rsidRDefault="007A69D1" w14:paraId="6ED3FEE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B66A9" w:rsidP="0093677F" w:rsidRDefault="0038376D" w14:paraId="4699CDE2" w14:textId="77777777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61E81D2" wp14:editId="7B6712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13F982">
            <v:line id="Line 1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6FAFFE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"/>
          </w:pict>
        </mc:Fallback>
      </mc:AlternateContent>
    </w:r>
  </w:p>
  <w:p w:rsidRPr="00624C5C" w:rsidR="005B66A9" w:rsidP="003F71D2" w:rsidRDefault="000F1EBF" w14:paraId="59237713" w14:textId="11047A7A">
    <w:pPr>
      <w:tabs>
        <w:tab w:val="left" w:pos="1080"/>
      </w:tabs>
      <w:rPr>
        <w:sz w:val="22"/>
        <w:szCs w:val="22"/>
        <w:lang w:val="id-ID"/>
      </w:rPr>
    </w:pPr>
    <w:r w:rsidRPr="00624C5C">
      <w:rPr>
        <w:sz w:val="22"/>
        <w:szCs w:val="22"/>
      </w:rPr>
      <w:t>Page</w:t>
    </w:r>
    <w:r w:rsidRPr="00624C5C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624C5C" w:rsidR="00151847">
          <w:rPr>
            <w:sz w:val="22"/>
            <w:szCs w:val="22"/>
            <w:lang w:val="id-ID"/>
          </w:rPr>
          <w:fldChar w:fldCharType="begin"/>
        </w:r>
        <w:r w:rsidRPr="00624C5C" w:rsidR="005B66A9">
          <w:rPr>
            <w:sz w:val="22"/>
            <w:szCs w:val="22"/>
            <w:lang w:val="id-ID"/>
          </w:rPr>
          <w:instrText xml:space="preserve"> PAGE </w:instrText>
        </w:r>
        <w:r w:rsidRPr="00624C5C" w:rsidR="00151847">
          <w:rPr>
            <w:sz w:val="22"/>
            <w:szCs w:val="22"/>
            <w:lang w:val="id-ID"/>
          </w:rPr>
          <w:fldChar w:fldCharType="separate"/>
        </w:r>
        <w:r w:rsidR="00015C0A">
          <w:rPr>
            <w:noProof/>
            <w:sz w:val="22"/>
            <w:szCs w:val="22"/>
            <w:lang w:val="id-ID"/>
          </w:rPr>
          <w:t>2</w:t>
        </w:r>
        <w:r w:rsidRPr="00624C5C" w:rsidR="00151847">
          <w:rPr>
            <w:sz w:val="22"/>
            <w:szCs w:val="22"/>
            <w:lang w:val="id-ID"/>
          </w:rPr>
          <w:fldChar w:fldCharType="end"/>
        </w:r>
        <w:r w:rsidRPr="00624C5C" w:rsidR="005B66A9">
          <w:rPr>
            <w:sz w:val="22"/>
            <w:szCs w:val="22"/>
            <w:lang w:val="id-ID"/>
          </w:rPr>
          <w:t xml:space="preserve"> of </w:t>
        </w:r>
        <w:r w:rsidRPr="00624C5C" w:rsidR="00151847">
          <w:rPr>
            <w:sz w:val="22"/>
            <w:szCs w:val="22"/>
            <w:lang w:val="id-ID"/>
          </w:rPr>
          <w:fldChar w:fldCharType="begin"/>
        </w:r>
        <w:r w:rsidRPr="00624C5C" w:rsidR="005B66A9">
          <w:rPr>
            <w:sz w:val="22"/>
            <w:szCs w:val="22"/>
            <w:lang w:val="id-ID"/>
          </w:rPr>
          <w:instrText xml:space="preserve"> NUMPAGES  </w:instrText>
        </w:r>
        <w:r w:rsidRPr="00624C5C" w:rsidR="00151847">
          <w:rPr>
            <w:sz w:val="22"/>
            <w:szCs w:val="22"/>
            <w:lang w:val="id-ID"/>
          </w:rPr>
          <w:fldChar w:fldCharType="separate"/>
        </w:r>
        <w:r w:rsidR="00015C0A">
          <w:rPr>
            <w:noProof/>
            <w:sz w:val="22"/>
            <w:szCs w:val="22"/>
            <w:lang w:val="id-ID"/>
          </w:rPr>
          <w:t>4</w:t>
        </w:r>
        <w:r w:rsidRPr="00624C5C" w:rsidR="00151847">
          <w:rPr>
            <w:sz w:val="22"/>
            <w:szCs w:val="22"/>
            <w:lang w:val="id-ID"/>
          </w:rPr>
          <w:fldChar w:fldCharType="end"/>
        </w:r>
      </w:sdtContent>
    </w:sdt>
  </w:p>
  <w:p w:rsidRPr="0093677F" w:rsidR="005B66A9" w:rsidP="00FA41A2" w:rsidRDefault="005B66A9" w14:paraId="409BF635" w14:textId="77777777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B66A9" w:rsidP="00A32343" w:rsidRDefault="0038376D" w14:paraId="7007E995" w14:textId="77777777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C4F074A" wp14:editId="3ED7640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AC08E63">
            <v:line id="Line 2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94394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DKMIfd2wAAAAcBAAAPAAAAAAAAAAAAAAAAAAoEAABkcnMvZG93bnJldi54&#10;bWxQSwUGAAAAAAQABADzAAAAEgUAAAAA&#10;"/>
          </w:pict>
        </mc:Fallback>
      </mc:AlternateContent>
    </w:r>
  </w:p>
  <w:p w:rsidRPr="005F794B" w:rsidR="005B66A9" w:rsidP="00A32343" w:rsidRDefault="005B66A9" w14:paraId="7A98FE33" w14:textId="77777777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 w:rsidR="00151847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 w:rsidR="00151847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 w:rsidR="00151847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 w:rsidR="00151847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 w:rsidR="00151847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Pr="005F794B" w:rsidR="00151847">
          <w:rPr>
            <w:lang w:val="id-ID"/>
          </w:rPr>
          <w:fldChar w:fldCharType="end"/>
        </w:r>
      </w:sdtContent>
    </w:sdt>
  </w:p>
  <w:p w:rsidRPr="005F794B" w:rsidR="005B66A9" w:rsidP="00A32343" w:rsidRDefault="005B66A9" w14:paraId="5A5CDB25" w14:textId="77777777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 w:rsidR="00151847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 w:rsidR="00151847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 w:rsidR="00151847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 w:rsidR="00151847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 w:rsidR="00151847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Pr="005F794B" w:rsidR="00151847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 w14:paraId="374FF49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69D1" w:rsidP="00273E4A" w:rsidRDefault="007A69D1" w14:paraId="5315E6AF" w14:textId="77777777">
      <w:r>
        <w:separator/>
      </w:r>
    </w:p>
  </w:footnote>
  <w:footnote w:type="continuationSeparator" w:id="0">
    <w:p w:rsidR="007A69D1" w:rsidP="00273E4A" w:rsidRDefault="007A69D1" w14:paraId="46A18B5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 w14:paraId="1995D253" w14:textId="77777777">
      <w:tc>
        <w:tcPr>
          <w:tcW w:w="5220" w:type="dxa"/>
        </w:tcPr>
        <w:p w:rsidRPr="005026A8" w:rsidR="005D0782" w:rsidP="005D0782" w:rsidRDefault="00DD3A79" w14:paraId="120E1BCA" w14:textId="10EE5271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:rsidR="005D0782" w:rsidP="001E4042" w:rsidRDefault="005D0782" w14:paraId="424CDBB7" w14:textId="77777777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:rsidR="005B66A9" w:rsidP="005D0782" w:rsidRDefault="005D0782" w14:paraId="23B281A3" w14:textId="77777777">
    <w:pPr>
      <w:pStyle w:val="Header"/>
      <w:tabs>
        <w:tab w:val="clear" w:pos="9360"/>
      </w:tabs>
    </w:pPr>
    <w:r>
      <w:tab/>
    </w:r>
  </w:p>
  <w:p w:rsidR="005B66A9" w:rsidRDefault="005B66A9" w14:paraId="122408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6A9" w:rsidP="00BE0705" w:rsidRDefault="005B66A9" w14:paraId="729E3AB2" w14:textId="77777777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hint="default" w:ascii="Wingdings" w:hAnsi="Wingdings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4426522"/>
    <w:multiLevelType w:val="hybridMultilevel"/>
    <w:tmpl w:val="629E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183047">
    <w:abstractNumId w:val="1"/>
  </w:num>
  <w:num w:numId="2" w16cid:durableId="2010937233">
    <w:abstractNumId w:val="4"/>
  </w:num>
  <w:num w:numId="3" w16cid:durableId="515775873">
    <w:abstractNumId w:val="8"/>
  </w:num>
  <w:num w:numId="4" w16cid:durableId="1639383838">
    <w:abstractNumId w:val="5"/>
  </w:num>
  <w:num w:numId="5" w16cid:durableId="61413196">
    <w:abstractNumId w:val="9"/>
  </w:num>
  <w:num w:numId="6" w16cid:durableId="1321739773">
    <w:abstractNumId w:val="7"/>
  </w:num>
  <w:num w:numId="7" w16cid:durableId="1559629983">
    <w:abstractNumId w:val="10"/>
  </w:num>
  <w:num w:numId="8" w16cid:durableId="1536045859">
    <w:abstractNumId w:val="0"/>
  </w:num>
  <w:num w:numId="9" w16cid:durableId="2103405626">
    <w:abstractNumId w:val="2"/>
  </w:num>
  <w:num w:numId="10" w16cid:durableId="184597724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0360959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4718996">
    <w:abstractNumId w:val="6"/>
  </w:num>
  <w:num w:numId="13" w16cid:durableId="9153648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5C0A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D09B4"/>
    <w:rsid w:val="000E712D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0C56"/>
    <w:rsid w:val="001B3A2E"/>
    <w:rsid w:val="001D4810"/>
    <w:rsid w:val="001D723E"/>
    <w:rsid w:val="001E4042"/>
    <w:rsid w:val="001E637E"/>
    <w:rsid w:val="001E7ABE"/>
    <w:rsid w:val="001F64B6"/>
    <w:rsid w:val="00224780"/>
    <w:rsid w:val="00235C36"/>
    <w:rsid w:val="002376FA"/>
    <w:rsid w:val="002667B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6E57"/>
    <w:rsid w:val="00387D06"/>
    <w:rsid w:val="003A1788"/>
    <w:rsid w:val="003A264D"/>
    <w:rsid w:val="003B1D05"/>
    <w:rsid w:val="003B27CC"/>
    <w:rsid w:val="003B5F77"/>
    <w:rsid w:val="003C0A29"/>
    <w:rsid w:val="003C1CE6"/>
    <w:rsid w:val="003D7084"/>
    <w:rsid w:val="003F71D2"/>
    <w:rsid w:val="004048B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4F70FD"/>
    <w:rsid w:val="005026A8"/>
    <w:rsid w:val="00515A1C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2958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4C5C"/>
    <w:rsid w:val="00635EE5"/>
    <w:rsid w:val="00643F75"/>
    <w:rsid w:val="00664137"/>
    <w:rsid w:val="0067443D"/>
    <w:rsid w:val="006B07CF"/>
    <w:rsid w:val="006D36BC"/>
    <w:rsid w:val="006E6477"/>
    <w:rsid w:val="006F4D80"/>
    <w:rsid w:val="00701ECA"/>
    <w:rsid w:val="00720962"/>
    <w:rsid w:val="0072245D"/>
    <w:rsid w:val="00737595"/>
    <w:rsid w:val="00787247"/>
    <w:rsid w:val="007A283F"/>
    <w:rsid w:val="007A69D1"/>
    <w:rsid w:val="007B5A6A"/>
    <w:rsid w:val="007C1C37"/>
    <w:rsid w:val="007E0EE7"/>
    <w:rsid w:val="00810737"/>
    <w:rsid w:val="00811C48"/>
    <w:rsid w:val="00815DB3"/>
    <w:rsid w:val="0083459F"/>
    <w:rsid w:val="0083780E"/>
    <w:rsid w:val="00853A65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6135"/>
    <w:rsid w:val="009832E4"/>
    <w:rsid w:val="009A2464"/>
    <w:rsid w:val="009A3737"/>
    <w:rsid w:val="009C7801"/>
    <w:rsid w:val="009E29D9"/>
    <w:rsid w:val="00A073DC"/>
    <w:rsid w:val="00A1473C"/>
    <w:rsid w:val="00A32343"/>
    <w:rsid w:val="00A46082"/>
    <w:rsid w:val="00A50AF3"/>
    <w:rsid w:val="00A52AB7"/>
    <w:rsid w:val="00A53D38"/>
    <w:rsid w:val="00A552D5"/>
    <w:rsid w:val="00A83EC7"/>
    <w:rsid w:val="00A933D3"/>
    <w:rsid w:val="00AA1407"/>
    <w:rsid w:val="00AA1AAB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223E"/>
    <w:rsid w:val="00C44051"/>
    <w:rsid w:val="00C47F4C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372D"/>
    <w:rsid w:val="00D47C75"/>
    <w:rsid w:val="00D60A6D"/>
    <w:rsid w:val="00D67DFC"/>
    <w:rsid w:val="00D95848"/>
    <w:rsid w:val="00DA4A85"/>
    <w:rsid w:val="00DB0A75"/>
    <w:rsid w:val="00DC2803"/>
    <w:rsid w:val="00DC4B9D"/>
    <w:rsid w:val="00DC64D2"/>
    <w:rsid w:val="00DC700A"/>
    <w:rsid w:val="00DD3A79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3743F"/>
    <w:rsid w:val="00E502A7"/>
    <w:rsid w:val="00E642BF"/>
    <w:rsid w:val="00E660C4"/>
    <w:rsid w:val="00E82555"/>
    <w:rsid w:val="00E83F0C"/>
    <w:rsid w:val="00EB5190"/>
    <w:rsid w:val="00EB7CD4"/>
    <w:rsid w:val="00ED5890"/>
    <w:rsid w:val="00EF17AC"/>
    <w:rsid w:val="00F22A92"/>
    <w:rsid w:val="00F2595B"/>
    <w:rsid w:val="00F36E33"/>
    <w:rsid w:val="00F37374"/>
    <w:rsid w:val="00F53807"/>
    <w:rsid w:val="00F712CE"/>
    <w:rsid w:val="00F80742"/>
    <w:rsid w:val="00F955DA"/>
    <w:rsid w:val="00FA0067"/>
    <w:rsid w:val="00FA41A2"/>
    <w:rsid w:val="00FC245F"/>
    <w:rsid w:val="00FF3E04"/>
    <w:rsid w:val="3EC6C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7890AE"/>
  <w15:docId w15:val="{0507C46B-9471-4252-AD05-B1EB75B1F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6DA6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eastAsia="Times New Roman"/>
      <w:sz w:val="20"/>
      <w:szCs w:val="20"/>
      <w:lang w:val="en-AU" w:eastAsia="en-US"/>
    </w:rPr>
  </w:style>
  <w:style w:type="character" w:styleId="PlainTextChar" w:customStyle="1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hAnsi="Courier New" w:eastAsia="Times New Roman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styleId="TitleChar" w:customStyle="1">
    <w:name w:val="Title Char"/>
    <w:basedOn w:val="DefaultParagraphFont"/>
    <w:link w:val="Title"/>
    <w:rsid w:val="00296DA6"/>
    <w:rPr>
      <w:rFonts w:ascii="Times New Roman" w:hAnsi="Times New Roman" w:eastAsia="Times New Roman" w:cs="Times New Roman"/>
      <w:b/>
      <w:sz w:val="28"/>
      <w:szCs w:val="20"/>
    </w:rPr>
  </w:style>
  <w:style w:type="character" w:styleId="Heading7Char" w:customStyle="1">
    <w:name w:val="Heading 7 Char"/>
    <w:basedOn w:val="DefaultParagraphFont"/>
    <w:link w:val="Heading7"/>
    <w:rsid w:val="00A1473C"/>
    <w:rPr>
      <w:rFonts w:ascii="Times New Roman" w:hAnsi="Times New Roman" w:eastAsia="Times New Roman" w:cs="Times New Roman"/>
      <w:b/>
      <w:i/>
      <w:sz w:val="24"/>
      <w:szCs w:val="20"/>
      <w:lang w:val="de-D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473C"/>
    <w:rPr>
      <w:rFonts w:asciiTheme="majorHAnsi" w:hAnsiTheme="majorHAnsi" w:eastAsiaTheme="majorEastAsia" w:cstheme="majorBidi"/>
      <w:b/>
      <w:bCs/>
      <w:i/>
      <w:iCs/>
      <w:color w:val="4472C4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0822"/>
    <w:rPr>
      <w:rFonts w:ascii="Tahoma" w:hAnsi="Tahoma" w:eastAsia="MS Mincho" w:cs="Tahoma"/>
      <w:sz w:val="16"/>
      <w:szCs w:val="16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73849"/>
    <w:rPr>
      <w:rFonts w:asciiTheme="majorHAnsi" w:hAnsiTheme="majorHAnsi" w:eastAsiaTheme="majorEastAsia" w:cstheme="majorBidi"/>
      <w:b/>
      <w:bCs/>
      <w:color w:val="4472C4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73E4A"/>
    <w:rPr>
      <w:rFonts w:ascii="Times New Roman" w:hAnsi="Times New Roman" w:eastAsia="MS Mincho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73E4A"/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43F75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styleId="longtext" w:customStyle="1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F057A"/>
    <w:rPr>
      <w:rFonts w:ascii="Times New Roman" w:hAnsi="Times New Roman" w:eastAsia="MS Mincho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F057A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3743F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footer" Target="foot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6DEDD-B0A9-4886-A701-72708DC848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20120510 FM-BINUS-AA-FPT-66-R Template Soal.dotx</ap:Template>
  <ap:Application>Microsoft Word for the web</ap:Application>
  <ap:DocSecurity>0</ap:DocSecurity>
  <ap:ScaleCrop>false</ap:ScaleCrop>
  <ap:Company>SLC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Debora</dc:creator>
  <lastModifiedBy>YOSEFTIAN NUHEDWARD</lastModifiedBy>
  <revision>30</revision>
  <dcterms:created xsi:type="dcterms:W3CDTF">2017-10-20T05:51:00.0000000Z</dcterms:created>
  <dcterms:modified xsi:type="dcterms:W3CDTF">2024-10-05T02:34:20.1695021Z</dcterms:modified>
</coreProperties>
</file>